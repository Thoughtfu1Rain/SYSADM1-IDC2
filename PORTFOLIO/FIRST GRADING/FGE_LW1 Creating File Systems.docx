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D03BED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D03BED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03B35B08" w:rsidR="0030463F" w:rsidRPr="006A0FAE" w:rsidRDefault="0030463F" w:rsidP="00D03BED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</w:t>
            </w:r>
            <w:r w:rsidR="001E3A2B">
              <w:rPr>
                <w:rFonts w:eastAsia="Tahoma" w:cs="Arial"/>
              </w:rPr>
              <w:t>/</w:t>
            </w:r>
            <w:r w:rsidRPr="006A0FAE">
              <w:rPr>
                <w:rFonts w:eastAsia="Tahoma" w:cs="Arial"/>
              </w:rPr>
              <w:t>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13C4E5DF" w:rsidR="0030463F" w:rsidRPr="006A0FAE" w:rsidRDefault="0030463F" w:rsidP="00D03B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1E3A2B">
              <w:rPr>
                <w:rFonts w:eastAsia="Tahoma" w:cs="Arial"/>
              </w:rPr>
              <w:t>LAURIANO, Ryan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0F6ED908" w:rsidR="0030463F" w:rsidRPr="006A0FAE" w:rsidRDefault="0030463F" w:rsidP="00D03B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1E3A2B">
              <w:rPr>
                <w:rFonts w:eastAsia="Tahoma" w:cs="Arial"/>
              </w:rPr>
              <w:t>08/22/2024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220D5CC6" w:rsidR="0030463F" w:rsidRPr="006A0FAE" w:rsidRDefault="008A305F" w:rsidP="00D03BED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50/50</w:t>
            </w:r>
            <w:bookmarkStart w:id="0" w:name="_GoBack"/>
            <w:bookmarkEnd w:id="0"/>
            <w:r w:rsidR="0030463F"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4892CED" w:rsidR="0030463F" w:rsidRPr="006A0FAE" w:rsidRDefault="0030463F" w:rsidP="00D03B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1E3A2B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9FE9A4D" w:rsidR="0030463F" w:rsidRPr="006A0FAE" w:rsidRDefault="0030463F" w:rsidP="00D03BED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1E3A2B">
              <w:rPr>
                <w:rFonts w:eastAsia="Tahoma" w:cs="Arial"/>
              </w:rPr>
              <w:t>08/22/2024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D0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23DCFFB4" w14:textId="603843BA" w:rsidR="00FD7D38" w:rsidRPr="00307F75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698B198C" wp14:editId="00BD9671">
            <wp:extent cx="6425565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C13A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044124CD" w14:textId="6EF02C68" w:rsidR="00FD7D38" w:rsidRPr="00307F75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0EE496C8" wp14:editId="48B3C8FE">
            <wp:extent cx="6425565" cy="152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lastRenderedPageBreak/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34329077" w14:textId="6EAC5273" w:rsidR="00FD7D38" w:rsidRPr="00307F75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63E3F977" wp14:editId="5DD8AEFE">
            <wp:extent cx="6425565" cy="1350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5CBE2D00" w14:textId="3834D3E4" w:rsidR="00FD7D38" w:rsidRPr="00307F75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5DB19C9B" wp14:editId="390A4024">
            <wp:extent cx="6425565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594B666A" w14:textId="3FAB1612" w:rsidR="00FD7D38" w:rsidRPr="006A0FAE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217A79BF" wp14:editId="18346AD8">
            <wp:extent cx="6425565" cy="165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6EF" w14:textId="613391F3" w:rsidR="0067239A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2DF3B19E" w14:textId="2C46912A" w:rsidR="00FD7D38" w:rsidRPr="006A0FAE" w:rsidRDefault="00FD7D38" w:rsidP="00FD7D38">
      <w:pPr>
        <w:pStyle w:val="BodyTextL25"/>
        <w:ind w:left="720"/>
        <w:rPr>
          <w:rFonts w:cs="Arial"/>
          <w:sz w:val="22"/>
          <w:lang w:val="en-PH"/>
        </w:rPr>
      </w:pPr>
      <w:r w:rsidRPr="00FD7D38">
        <w:rPr>
          <w:rFonts w:cs="Arial"/>
          <w:noProof/>
          <w:sz w:val="22"/>
          <w:lang w:val="en-PH" w:eastAsia="en-PH"/>
        </w:rPr>
        <w:drawing>
          <wp:inline distT="0" distB="0" distL="0" distR="0" wp14:anchorId="2A3BCA9B" wp14:editId="6C05CDB8">
            <wp:extent cx="54006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80" cy="1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lastRenderedPageBreak/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09C944F6" w14:textId="573400AD" w:rsidR="00FD7D38" w:rsidRPr="0067239A" w:rsidRDefault="00FD7D38" w:rsidP="00FD7D38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6F95B57E" wp14:editId="0FD9E475">
            <wp:extent cx="27813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721" cy="10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010AE051" wp14:editId="5674F883">
            <wp:extent cx="2008509" cy="100852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795" cy="10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image2.png</w:t>
      </w:r>
    </w:p>
    <w:p w14:paraId="276309DC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70DBA328" w14:textId="10655523" w:rsidR="00FD7D38" w:rsidRPr="0067239A" w:rsidRDefault="00FD7D38" w:rsidP="00FD7D38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5C8ECF13" wp14:editId="2EB33132">
            <wp:extent cx="2505350" cy="124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197" cy="12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1A7FD84A" wp14:editId="35873E4E">
            <wp:extent cx="2467567" cy="12282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73" cy="12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707E9D6" w14:textId="02188B2E" w:rsidR="00FD7D38" w:rsidRPr="0067239A" w:rsidRDefault="00FD7D38" w:rsidP="00FD7D38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5B53B701" wp14:editId="6D25035C">
            <wp:extent cx="2722057" cy="1047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736" cy="10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02A0237B" wp14:editId="277CEA0A">
            <wp:extent cx="2264948" cy="1029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184" cy="10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4F97B559" w14:textId="2F127FDC" w:rsidR="00FD7D38" w:rsidRPr="0067239A" w:rsidRDefault="00FD7D38" w:rsidP="00FD7D38">
      <w:pPr>
        <w:spacing w:before="100" w:beforeAutospacing="1" w:after="100" w:afterAutospacing="1" w:line="240" w:lineRule="auto"/>
        <w:ind w:left="2160"/>
        <w:rPr>
          <w:rFonts w:eastAsia="Times New Roman" w:cs="Arial"/>
          <w:lang w:val="en-PH" w:eastAsia="en-PH"/>
        </w:rPr>
      </w:pP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6B81929D" wp14:editId="4A6F3BFA">
            <wp:extent cx="2796055" cy="118468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284" cy="12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38">
        <w:rPr>
          <w:rFonts w:eastAsia="Times New Roman" w:cs="Arial"/>
          <w:noProof/>
          <w:lang w:val="en-PH" w:eastAsia="en-PH"/>
        </w:rPr>
        <w:drawing>
          <wp:inline distT="0" distB="0" distL="0" distR="0" wp14:anchorId="73BFD5D0" wp14:editId="38BFC9F6">
            <wp:extent cx="2223866" cy="1158057"/>
            <wp:effectExtent l="0" t="0" r="508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930" cy="11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lastRenderedPageBreak/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D7052D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2E6CCC19" w14:textId="61A8F091" w:rsidR="00D7052D" w:rsidRDefault="00D7052D" w:rsidP="00D7052D">
      <w:pPr>
        <w:pStyle w:val="BodyTextL25"/>
        <w:ind w:left="720"/>
        <w:rPr>
          <w:noProof/>
          <w:lang w:val="en-PH" w:eastAsia="en-PH"/>
        </w:rPr>
      </w:pPr>
      <w:r w:rsidRPr="00D7052D">
        <w:rPr>
          <w:rFonts w:cs="Arial"/>
          <w:noProof/>
          <w:sz w:val="22"/>
          <w:lang w:val="en-PH" w:eastAsia="en-PH"/>
        </w:rPr>
        <w:drawing>
          <wp:inline distT="0" distB="0" distL="0" distR="0" wp14:anchorId="4D5F7306" wp14:editId="66904256">
            <wp:extent cx="2823699" cy="1495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9387" cy="15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52D">
        <w:rPr>
          <w:noProof/>
          <w:lang w:val="en-PH" w:eastAsia="en-PH"/>
        </w:rPr>
        <w:t xml:space="preserve"> </w:t>
      </w:r>
      <w:r w:rsidRPr="00D7052D">
        <w:rPr>
          <w:rFonts w:cs="Arial"/>
          <w:noProof/>
          <w:sz w:val="22"/>
          <w:lang w:val="en-PH" w:eastAsia="en-PH"/>
        </w:rPr>
        <w:drawing>
          <wp:inline distT="0" distB="0" distL="0" distR="0" wp14:anchorId="6209A1ED" wp14:editId="62A72D64">
            <wp:extent cx="2682240" cy="156232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864" cy="15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1B6" w14:textId="45A2FBD1" w:rsidR="00D7052D" w:rsidRPr="00D7052D" w:rsidRDefault="00D7052D" w:rsidP="00D7052D">
      <w:pPr>
        <w:pStyle w:val="BodyTextL25"/>
        <w:ind w:left="720"/>
        <w:rPr>
          <w:rFonts w:cs="Arial"/>
          <w:b/>
          <w:i/>
          <w:sz w:val="22"/>
          <w:lang w:val="en-PH"/>
        </w:rPr>
      </w:pPr>
      <w:r w:rsidRPr="00D7052D">
        <w:rPr>
          <w:b/>
          <w:i/>
          <w:noProof/>
          <w:highlight w:val="green"/>
          <w:lang w:val="en-PH" w:eastAsia="en-PH"/>
        </w:rPr>
        <w:t>When changing the file attribute to hidden the document in the File Explorer disappears and when you change it back to Read Only it appears again.</w:t>
      </w:r>
    </w:p>
    <w:p w14:paraId="46ACA421" w14:textId="13C92A8E" w:rsidR="00F264D8" w:rsidRPr="006A0FAE" w:rsidRDefault="00F26A9A" w:rsidP="00D7052D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  <w:r w:rsidR="00D7052D">
        <w:rPr>
          <w:rFonts w:eastAsia="Times New Roman" w:cs="Arial"/>
          <w:sz w:val="22"/>
          <w:lang w:val="en-PH" w:eastAsia="en-PH"/>
        </w:rPr>
        <w:br/>
      </w:r>
    </w:p>
    <w:p w14:paraId="4CD1F6D7" w14:textId="77777777" w:rsidR="00F264D8" w:rsidRPr="00D7052D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2772405C" w14:textId="23DF1DEA" w:rsidR="00D7052D" w:rsidRPr="006A0FAE" w:rsidRDefault="00D7052D" w:rsidP="00D7052D">
      <w:pPr>
        <w:pStyle w:val="BodyTextL25"/>
        <w:ind w:left="720"/>
        <w:rPr>
          <w:rFonts w:cs="Arial"/>
          <w:sz w:val="22"/>
          <w:lang w:val="en-PH"/>
        </w:rPr>
      </w:pPr>
      <w:r w:rsidRPr="00D7052D">
        <w:rPr>
          <w:rFonts w:cs="Arial"/>
          <w:noProof/>
          <w:sz w:val="22"/>
          <w:lang w:val="en-PH" w:eastAsia="en-PH"/>
        </w:rPr>
        <w:drawing>
          <wp:inline distT="0" distB="0" distL="0" distR="0" wp14:anchorId="418B5A72" wp14:editId="376CFFC5">
            <wp:extent cx="6425565" cy="2059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8B0" w14:textId="1A1FB0E5" w:rsidR="00F264D8" w:rsidRPr="00D7052D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6B9CF79D" w14:textId="77777777" w:rsidR="00D7052D" w:rsidRPr="00307F75" w:rsidRDefault="00D7052D" w:rsidP="00D7052D">
      <w:pPr>
        <w:pStyle w:val="BodyTextL25"/>
        <w:ind w:left="720"/>
        <w:rPr>
          <w:rFonts w:cs="Arial"/>
          <w:sz w:val="22"/>
          <w:lang w:val="en-PH"/>
        </w:rPr>
      </w:pPr>
    </w:p>
    <w:p w14:paraId="328E0101" w14:textId="77E7910E" w:rsidR="00D7052D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p w14:paraId="09B4B595" w14:textId="77777777" w:rsidR="00D7052D" w:rsidRDefault="00D7052D">
      <w:pPr>
        <w:spacing w:before="0" w:after="0"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11490" w:type="dxa"/>
        <w:tblInd w:w="-710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2190"/>
        <w:gridCol w:w="2077"/>
        <w:gridCol w:w="1193"/>
        <w:gridCol w:w="1741"/>
        <w:gridCol w:w="1741"/>
      </w:tblGrid>
      <w:tr w:rsidR="00151BE4" w14:paraId="31A5BED8" w14:textId="47B05CF5" w:rsidTr="00600A28">
        <w:tc>
          <w:tcPr>
            <w:tcW w:w="11490" w:type="dxa"/>
            <w:gridSpan w:val="7"/>
            <w:shd w:val="clear" w:color="auto" w:fill="EEECE1" w:themeFill="background2"/>
          </w:tcPr>
          <w:p w14:paraId="53EAF8A5" w14:textId="334577DB" w:rsidR="00151BE4" w:rsidRPr="00600A28" w:rsidRDefault="00151BE4" w:rsidP="00C234A1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lastRenderedPageBreak/>
              <w:t>LOG REPORT</w:t>
            </w:r>
          </w:p>
        </w:tc>
      </w:tr>
      <w:tr w:rsidR="00151BE4" w14:paraId="07A1FF63" w14:textId="7851C361" w:rsidTr="008240F7">
        <w:tc>
          <w:tcPr>
            <w:tcW w:w="421" w:type="dxa"/>
          </w:tcPr>
          <w:p w14:paraId="3E9739F6" w14:textId="65C88643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ID</w:t>
            </w:r>
          </w:p>
        </w:tc>
        <w:tc>
          <w:tcPr>
            <w:tcW w:w="2127" w:type="dxa"/>
          </w:tcPr>
          <w:p w14:paraId="4A9775DF" w14:textId="1FED058B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Task Description</w:t>
            </w:r>
          </w:p>
        </w:tc>
        <w:tc>
          <w:tcPr>
            <w:tcW w:w="2190" w:type="dxa"/>
          </w:tcPr>
          <w:p w14:paraId="2F91CE3E" w14:textId="6AD55F8F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Date and Time</w:t>
            </w:r>
          </w:p>
        </w:tc>
        <w:tc>
          <w:tcPr>
            <w:tcW w:w="2077" w:type="dxa"/>
          </w:tcPr>
          <w:p w14:paraId="74921032" w14:textId="4215CF1D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Modifications</w:t>
            </w:r>
          </w:p>
        </w:tc>
        <w:tc>
          <w:tcPr>
            <w:tcW w:w="1193" w:type="dxa"/>
          </w:tcPr>
          <w:p w14:paraId="55F5BFBC" w14:textId="33919F1E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Status</w:t>
            </w:r>
          </w:p>
        </w:tc>
        <w:tc>
          <w:tcPr>
            <w:tcW w:w="1741" w:type="dxa"/>
          </w:tcPr>
          <w:p w14:paraId="1AA388BC" w14:textId="362E6E10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Remarks</w:t>
            </w:r>
          </w:p>
        </w:tc>
        <w:tc>
          <w:tcPr>
            <w:tcW w:w="1741" w:type="dxa"/>
          </w:tcPr>
          <w:p w14:paraId="73C16096" w14:textId="2A149503" w:rsidR="00151BE4" w:rsidRPr="00600A28" w:rsidRDefault="00151BE4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Properties (After all actions)</w:t>
            </w:r>
          </w:p>
        </w:tc>
      </w:tr>
      <w:tr w:rsidR="00151BE4" w14:paraId="75857D58" w14:textId="5CA3608A" w:rsidTr="008240F7">
        <w:tc>
          <w:tcPr>
            <w:tcW w:w="421" w:type="dxa"/>
          </w:tcPr>
          <w:p w14:paraId="6CCF2ACA" w14:textId="4343BFB6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1</w:t>
            </w:r>
          </w:p>
        </w:tc>
        <w:tc>
          <w:tcPr>
            <w:tcW w:w="2127" w:type="dxa"/>
          </w:tcPr>
          <w:p w14:paraId="62A97F91" w14:textId="540B55FD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Opened File Explorer</w:t>
            </w:r>
          </w:p>
        </w:tc>
        <w:tc>
          <w:tcPr>
            <w:tcW w:w="2190" w:type="dxa"/>
          </w:tcPr>
          <w:p w14:paraId="1B8FC501" w14:textId="5673DF3E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234A1">
              <w:rPr>
                <w:rFonts w:cs="Arial"/>
                <w:sz w:val="22"/>
              </w:rPr>
              <w:t>Thursday, ‎22 ‎August ‎2024</w:t>
            </w:r>
            <w:r>
              <w:rPr>
                <w:rFonts w:cs="Arial"/>
                <w:sz w:val="22"/>
              </w:rPr>
              <w:t>, 08:49</w:t>
            </w:r>
            <w:r w:rsidRPr="00C234A1">
              <w:rPr>
                <w:rFonts w:cs="Arial"/>
                <w:sz w:val="22"/>
              </w:rPr>
              <w:t xml:space="preserve"> AM</w:t>
            </w:r>
          </w:p>
        </w:tc>
        <w:tc>
          <w:tcPr>
            <w:tcW w:w="2077" w:type="dxa"/>
          </w:tcPr>
          <w:p w14:paraId="47AE2A1B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7E238641" w14:textId="22844740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Completed</w:t>
            </w:r>
          </w:p>
        </w:tc>
        <w:tc>
          <w:tcPr>
            <w:tcW w:w="1741" w:type="dxa"/>
          </w:tcPr>
          <w:p w14:paraId="29ABB46E" w14:textId="7EB63EF1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Opened Successfully</w:t>
            </w:r>
          </w:p>
        </w:tc>
        <w:tc>
          <w:tcPr>
            <w:tcW w:w="1741" w:type="dxa"/>
          </w:tcPr>
          <w:p w14:paraId="02BB6654" w14:textId="5373C2C3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151BE4" w14:paraId="02133F43" w14:textId="6A514FF9" w:rsidTr="008240F7">
        <w:tc>
          <w:tcPr>
            <w:tcW w:w="421" w:type="dxa"/>
          </w:tcPr>
          <w:p w14:paraId="1D268BD6" w14:textId="191E7998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2</w:t>
            </w:r>
          </w:p>
        </w:tc>
        <w:tc>
          <w:tcPr>
            <w:tcW w:w="2127" w:type="dxa"/>
          </w:tcPr>
          <w:p w14:paraId="6ACF55C0" w14:textId="685D41A4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New Folder named “Lab1_Windows” </w:t>
            </w:r>
          </w:p>
        </w:tc>
        <w:tc>
          <w:tcPr>
            <w:tcW w:w="2190" w:type="dxa"/>
          </w:tcPr>
          <w:p w14:paraId="2F198BC1" w14:textId="2F9A50E1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234A1">
              <w:rPr>
                <w:rFonts w:cs="Arial"/>
                <w:sz w:val="22"/>
              </w:rPr>
              <w:t>Thursday, ‎22 ‎August ‎2024, ‏‎8:24:03 am</w:t>
            </w:r>
          </w:p>
        </w:tc>
        <w:tc>
          <w:tcPr>
            <w:tcW w:w="2077" w:type="dxa"/>
          </w:tcPr>
          <w:p w14:paraId="2624702D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0CF94929" w14:textId="7F922F10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Completed</w:t>
            </w:r>
          </w:p>
        </w:tc>
        <w:tc>
          <w:tcPr>
            <w:tcW w:w="1741" w:type="dxa"/>
          </w:tcPr>
          <w:p w14:paraId="12B9321A" w14:textId="1500DC2B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Folder "Lab1_Windows" created.</w:t>
            </w:r>
          </w:p>
        </w:tc>
        <w:tc>
          <w:tcPr>
            <w:tcW w:w="1741" w:type="dxa"/>
          </w:tcPr>
          <w:p w14:paraId="1B038364" w14:textId="77777777" w:rsidR="00151BE4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Size: </w:t>
            </w:r>
            <w:r w:rsidRPr="00151BE4">
              <w:rPr>
                <w:rFonts w:cs="Arial"/>
                <w:sz w:val="22"/>
              </w:rPr>
              <w:t>106 MB</w:t>
            </w:r>
          </w:p>
          <w:p w14:paraId="4C75EAC9" w14:textId="70D450EB" w:rsidR="00151BE4" w:rsidRPr="00C402C1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Contains: </w:t>
            </w:r>
            <w:r w:rsidRPr="00151BE4">
              <w:rPr>
                <w:rFonts w:cs="Arial"/>
                <w:sz w:val="22"/>
              </w:rPr>
              <w:t>11 Files, 6 Folders</w:t>
            </w:r>
          </w:p>
        </w:tc>
      </w:tr>
      <w:tr w:rsidR="00151BE4" w14:paraId="17004E28" w14:textId="62BCFE01" w:rsidTr="008240F7">
        <w:tc>
          <w:tcPr>
            <w:tcW w:w="421" w:type="dxa"/>
          </w:tcPr>
          <w:p w14:paraId="376EA024" w14:textId="412B72D7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3</w:t>
            </w:r>
          </w:p>
        </w:tc>
        <w:tc>
          <w:tcPr>
            <w:tcW w:w="2127" w:type="dxa"/>
          </w:tcPr>
          <w:p w14:paraId="2A0264C4" w14:textId="2A39D622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Create</w:t>
            </w:r>
            <w:r>
              <w:rPr>
                <w:rFonts w:cs="Arial"/>
                <w:sz w:val="22"/>
              </w:rPr>
              <w:t>d</w:t>
            </w:r>
            <w:r w:rsidRPr="00C402C1">
              <w:rPr>
                <w:rFonts w:cs="Arial"/>
                <w:sz w:val="22"/>
              </w:rPr>
              <w:t xml:space="preserve"> a text file named "info.txt" in "Lab1_Windows"</w:t>
            </w:r>
          </w:p>
        </w:tc>
        <w:tc>
          <w:tcPr>
            <w:tcW w:w="2190" w:type="dxa"/>
          </w:tcPr>
          <w:p w14:paraId="38E07BF6" w14:textId="4C2EEB68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Thursday, ‎22 ‎August ‎2024, ‏‎8:24:31 am</w:t>
            </w:r>
          </w:p>
        </w:tc>
        <w:tc>
          <w:tcPr>
            <w:tcW w:w="2077" w:type="dxa"/>
          </w:tcPr>
          <w:p w14:paraId="3F5995CA" w14:textId="2221ECE0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‎Thursday, ‎22 ‎August ‎2024, ‏‎8:25:51 am</w:t>
            </w:r>
          </w:p>
        </w:tc>
        <w:tc>
          <w:tcPr>
            <w:tcW w:w="1193" w:type="dxa"/>
          </w:tcPr>
          <w:p w14:paraId="701B663D" w14:textId="1595FF31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Completed</w:t>
            </w:r>
          </w:p>
        </w:tc>
        <w:tc>
          <w:tcPr>
            <w:tcW w:w="1741" w:type="dxa"/>
          </w:tcPr>
          <w:p w14:paraId="23E594B7" w14:textId="279C1762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>File "info.txt" created and modified  in "Lab1_Windows"</w:t>
            </w:r>
          </w:p>
        </w:tc>
        <w:tc>
          <w:tcPr>
            <w:tcW w:w="1741" w:type="dxa"/>
          </w:tcPr>
          <w:p w14:paraId="09AD7E96" w14:textId="4F418DC2" w:rsidR="00151BE4" w:rsidRDefault="00151BE4" w:rsidP="00307F75">
            <w:pPr>
              <w:pStyle w:val="BodyTextL25"/>
              <w:ind w:left="0"/>
            </w:pPr>
            <w:r>
              <w:t xml:space="preserve">Size: </w:t>
            </w:r>
            <w:r w:rsidRPr="00151BE4">
              <w:t>157 bytes</w:t>
            </w:r>
          </w:p>
          <w:p w14:paraId="0769562A" w14:textId="72B4CCFC" w:rsidR="00151BE4" w:rsidRDefault="00151BE4" w:rsidP="00307F75">
            <w:pPr>
              <w:pStyle w:val="BodyTextL25"/>
              <w:ind w:left="0"/>
            </w:pPr>
            <w:r>
              <w:t>Contains:</w:t>
            </w:r>
          </w:p>
        </w:tc>
      </w:tr>
      <w:tr w:rsidR="00151BE4" w14:paraId="1A391C86" w14:textId="6F1B4F03" w:rsidTr="008240F7">
        <w:tc>
          <w:tcPr>
            <w:tcW w:w="421" w:type="dxa"/>
          </w:tcPr>
          <w:p w14:paraId="01C31A72" w14:textId="3AE18BE8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4</w:t>
            </w:r>
          </w:p>
        </w:tc>
        <w:tc>
          <w:tcPr>
            <w:tcW w:w="2127" w:type="dxa"/>
          </w:tcPr>
          <w:p w14:paraId="34DA2696" w14:textId="2E27974D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Create</w:t>
            </w:r>
            <w:r>
              <w:rPr>
                <w:rFonts w:cs="Arial"/>
                <w:sz w:val="22"/>
              </w:rPr>
              <w:t>d</w:t>
            </w:r>
            <w:r w:rsidRPr="00C402C1">
              <w:rPr>
                <w:rFonts w:cs="Arial"/>
                <w:sz w:val="22"/>
              </w:rPr>
              <w:t xml:space="preserve"> a subfolder named "Data" in "Lab1_Windows"</w:t>
            </w:r>
          </w:p>
        </w:tc>
        <w:tc>
          <w:tcPr>
            <w:tcW w:w="2190" w:type="dxa"/>
          </w:tcPr>
          <w:p w14:paraId="3007118D" w14:textId="320CB94B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Thursday, ‎22 ‎August ‎2024, ‏‎8:26:04 am</w:t>
            </w:r>
          </w:p>
        </w:tc>
        <w:tc>
          <w:tcPr>
            <w:tcW w:w="2077" w:type="dxa"/>
          </w:tcPr>
          <w:p w14:paraId="6874C19F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14D35105" w14:textId="6AD42AA4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741" w:type="dxa"/>
          </w:tcPr>
          <w:p w14:paraId="0B7E8AA8" w14:textId="3812CE3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Folder "Data" created within "Lab1_Windows".</w:t>
            </w:r>
          </w:p>
        </w:tc>
        <w:tc>
          <w:tcPr>
            <w:tcW w:w="1741" w:type="dxa"/>
          </w:tcPr>
          <w:p w14:paraId="7BDF7252" w14:textId="171376B0" w:rsidR="00151BE4" w:rsidRDefault="00151BE4" w:rsidP="00151BE4">
            <w:pPr>
              <w:pStyle w:val="BodyTextL25"/>
              <w:ind w:left="0"/>
            </w:pPr>
            <w:r>
              <w:t xml:space="preserve">Size: </w:t>
            </w:r>
            <w:r w:rsidRPr="00151BE4">
              <w:t>106 MB</w:t>
            </w:r>
          </w:p>
          <w:p w14:paraId="05B32A6B" w14:textId="3ACD4C30" w:rsidR="00151BE4" w:rsidRPr="00C402C1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 xml:space="preserve">Contains: </w:t>
            </w:r>
            <w:r w:rsidRPr="00151BE4">
              <w:t>10 Files, 5 Folders</w:t>
            </w:r>
          </w:p>
        </w:tc>
      </w:tr>
      <w:tr w:rsidR="00151BE4" w14:paraId="155AE516" w14:textId="456EF5F4" w:rsidTr="008240F7">
        <w:tc>
          <w:tcPr>
            <w:tcW w:w="421" w:type="dxa"/>
          </w:tcPr>
          <w:p w14:paraId="1C081367" w14:textId="79C10909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5</w:t>
            </w:r>
          </w:p>
        </w:tc>
        <w:tc>
          <w:tcPr>
            <w:tcW w:w="2127" w:type="dxa"/>
          </w:tcPr>
          <w:p w14:paraId="7CDD1E45" w14:textId="4CC8A6CE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Copied</w:t>
            </w:r>
            <w:r w:rsidRPr="00C402C1">
              <w:rPr>
                <w:rFonts w:cs="Arial"/>
                <w:sz w:val="22"/>
              </w:rPr>
              <w:t xml:space="preserve"> "info.txt" to "Data" subfolder</w:t>
            </w:r>
          </w:p>
        </w:tc>
        <w:tc>
          <w:tcPr>
            <w:tcW w:w="2190" w:type="dxa"/>
          </w:tcPr>
          <w:p w14:paraId="49DF44B0" w14:textId="28006142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151BE4">
              <w:rPr>
                <w:rFonts w:cs="Arial"/>
                <w:sz w:val="22"/>
              </w:rPr>
              <w:t>‎Thursday, ‎22 ‎August ‎2024, ‏‎9:16:47 am</w:t>
            </w:r>
          </w:p>
        </w:tc>
        <w:tc>
          <w:tcPr>
            <w:tcW w:w="2077" w:type="dxa"/>
          </w:tcPr>
          <w:p w14:paraId="23A58A0F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3D4266B3" w14:textId="1EFB9BD6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Copied with no issues</w:t>
            </w:r>
          </w:p>
        </w:tc>
        <w:tc>
          <w:tcPr>
            <w:tcW w:w="1741" w:type="dxa"/>
          </w:tcPr>
          <w:p w14:paraId="7F0E8A84" w14:textId="52E04ACC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No missing data from the copied data.</w:t>
            </w:r>
          </w:p>
        </w:tc>
        <w:tc>
          <w:tcPr>
            <w:tcW w:w="1741" w:type="dxa"/>
          </w:tcPr>
          <w:p w14:paraId="7A435AEB" w14:textId="353A5A57" w:rsidR="00151BE4" w:rsidRDefault="00151BE4" w:rsidP="00151BE4">
            <w:pPr>
              <w:pStyle w:val="BodyTextL25"/>
              <w:ind w:left="0"/>
            </w:pPr>
            <w:r>
              <w:t xml:space="preserve">Size: </w:t>
            </w:r>
            <w:r w:rsidRPr="00151BE4">
              <w:t>157 bytes</w:t>
            </w:r>
          </w:p>
          <w:p w14:paraId="4CDE7C7D" w14:textId="1AA89CB7" w:rsidR="00151BE4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151BE4" w14:paraId="68B9E85B" w14:textId="0E5AA200" w:rsidTr="008240F7">
        <w:tc>
          <w:tcPr>
            <w:tcW w:w="421" w:type="dxa"/>
          </w:tcPr>
          <w:p w14:paraId="5B134BF7" w14:textId="7D84A297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6</w:t>
            </w:r>
          </w:p>
        </w:tc>
        <w:tc>
          <w:tcPr>
            <w:tcW w:w="2127" w:type="dxa"/>
          </w:tcPr>
          <w:p w14:paraId="0E562DCE" w14:textId="52332C16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C402C1">
              <w:rPr>
                <w:rFonts w:cs="Arial"/>
                <w:sz w:val="22"/>
              </w:rPr>
              <w:t>Rename copied file to "data.txt"</w:t>
            </w:r>
          </w:p>
        </w:tc>
        <w:tc>
          <w:tcPr>
            <w:tcW w:w="2190" w:type="dxa"/>
          </w:tcPr>
          <w:p w14:paraId="1B2800F8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2077" w:type="dxa"/>
          </w:tcPr>
          <w:p w14:paraId="5650A120" w14:textId="06178481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151BE4">
              <w:rPr>
                <w:rFonts w:cs="Arial"/>
                <w:sz w:val="22"/>
              </w:rPr>
              <w:t>‎Thursday, ‎22 ‎August ‎2024, ‏‎9:16:47 am</w:t>
            </w:r>
          </w:p>
        </w:tc>
        <w:tc>
          <w:tcPr>
            <w:tcW w:w="1193" w:type="dxa"/>
          </w:tcPr>
          <w:p w14:paraId="1225A421" w14:textId="639E83CF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Successfully renamed</w:t>
            </w:r>
          </w:p>
        </w:tc>
        <w:tc>
          <w:tcPr>
            <w:tcW w:w="1741" w:type="dxa"/>
          </w:tcPr>
          <w:p w14:paraId="47F21289" w14:textId="35C93DBF" w:rsidR="00151BE4" w:rsidRDefault="00D40B3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Successfully renamed.</w:t>
            </w:r>
          </w:p>
        </w:tc>
        <w:tc>
          <w:tcPr>
            <w:tcW w:w="1741" w:type="dxa"/>
          </w:tcPr>
          <w:p w14:paraId="4605A4A1" w14:textId="5190DB8A" w:rsidR="00151BE4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</w:tr>
      <w:tr w:rsidR="00151BE4" w14:paraId="75505B3A" w14:textId="61898B07" w:rsidTr="008240F7">
        <w:tc>
          <w:tcPr>
            <w:tcW w:w="421" w:type="dxa"/>
          </w:tcPr>
          <w:p w14:paraId="784877BC" w14:textId="26C8ACA5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7</w:t>
            </w:r>
          </w:p>
        </w:tc>
        <w:tc>
          <w:tcPr>
            <w:tcW w:w="2127" w:type="dxa"/>
          </w:tcPr>
          <w:p w14:paraId="0F266E53" w14:textId="3030A56C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Created</w:t>
            </w:r>
            <w:r w:rsidRPr="00C402C1">
              <w:rPr>
                <w:rFonts w:cs="Arial"/>
                <w:sz w:val="22"/>
              </w:rPr>
              <w:t>"</w:t>
            </w:r>
            <w:r>
              <w:rPr>
                <w:rFonts w:cs="Arial"/>
                <w:sz w:val="22"/>
              </w:rPr>
              <w:t xml:space="preserve"> </w:t>
            </w:r>
            <w:proofErr w:type="spellStart"/>
            <w:r w:rsidRPr="00C402C1">
              <w:rPr>
                <w:rFonts w:cs="Arial"/>
                <w:sz w:val="22"/>
              </w:rPr>
              <w:t>LabFiles</w:t>
            </w:r>
            <w:proofErr w:type="spellEnd"/>
            <w:r w:rsidRPr="00C402C1">
              <w:rPr>
                <w:rFonts w:cs="Arial"/>
                <w:sz w:val="22"/>
              </w:rPr>
              <w:t>" folder with subfolders for file types</w:t>
            </w:r>
          </w:p>
        </w:tc>
        <w:tc>
          <w:tcPr>
            <w:tcW w:w="2190" w:type="dxa"/>
          </w:tcPr>
          <w:p w14:paraId="5063167B" w14:textId="3805EB80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151BE4">
              <w:rPr>
                <w:rFonts w:cs="Arial"/>
                <w:sz w:val="22"/>
              </w:rPr>
              <w:t>Thursday, ‎22 ‎August ‎2024, ‏‎9:16:47 am</w:t>
            </w:r>
          </w:p>
        </w:tc>
        <w:tc>
          <w:tcPr>
            <w:tcW w:w="2077" w:type="dxa"/>
          </w:tcPr>
          <w:p w14:paraId="79D5050A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04624C99" w14:textId="6E422010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741" w:type="dxa"/>
          </w:tcPr>
          <w:p w14:paraId="4A2129E0" w14:textId="114D24D1" w:rsidR="00151BE4" w:rsidRDefault="00D40B3B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Successfully created.</w:t>
            </w:r>
          </w:p>
        </w:tc>
        <w:tc>
          <w:tcPr>
            <w:tcW w:w="1741" w:type="dxa"/>
          </w:tcPr>
          <w:p w14:paraId="3B389EF1" w14:textId="44D97774" w:rsidR="00151BE4" w:rsidRDefault="00151BE4" w:rsidP="00151BE4">
            <w:pPr>
              <w:pStyle w:val="BodyTextL25"/>
              <w:ind w:left="0"/>
            </w:pPr>
            <w:r>
              <w:t xml:space="preserve">Size: </w:t>
            </w:r>
            <w:r w:rsidRPr="00151BE4">
              <w:t>106 MB</w:t>
            </w:r>
          </w:p>
          <w:p w14:paraId="74A783E0" w14:textId="4D696178" w:rsidR="00151BE4" w:rsidRDefault="00151BE4" w:rsidP="00151BE4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 xml:space="preserve">Contains: </w:t>
            </w:r>
            <w:r w:rsidRPr="00151BE4">
              <w:t>9 Files, 4 Folders</w:t>
            </w:r>
          </w:p>
        </w:tc>
      </w:tr>
      <w:tr w:rsidR="00151BE4" w14:paraId="309F43EB" w14:textId="77777777" w:rsidTr="008240F7">
        <w:tc>
          <w:tcPr>
            <w:tcW w:w="421" w:type="dxa"/>
          </w:tcPr>
          <w:p w14:paraId="432D1C2C" w14:textId="60788355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8</w:t>
            </w:r>
          </w:p>
        </w:tc>
        <w:tc>
          <w:tcPr>
            <w:tcW w:w="2127" w:type="dxa"/>
          </w:tcPr>
          <w:p w14:paraId="349E8A91" w14:textId="43026B29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Created Audio Folder within 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2190" w:type="dxa"/>
          </w:tcPr>
          <w:p w14:paraId="4136BA90" w14:textId="0AE5DDF1" w:rsidR="00151BE4" w:rsidRP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03BED">
              <w:rPr>
                <w:rFonts w:cs="Arial"/>
                <w:sz w:val="22"/>
              </w:rPr>
              <w:t>Thursday, ‎22 ‎August ‎2024, ‏‎9:16:47 am</w:t>
            </w:r>
          </w:p>
        </w:tc>
        <w:tc>
          <w:tcPr>
            <w:tcW w:w="2077" w:type="dxa"/>
          </w:tcPr>
          <w:p w14:paraId="6B9FF0A4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71DFA49C" w14:textId="16FC6C33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</w:t>
            </w:r>
          </w:p>
        </w:tc>
        <w:tc>
          <w:tcPr>
            <w:tcW w:w="1741" w:type="dxa"/>
          </w:tcPr>
          <w:p w14:paraId="4C79CC72" w14:textId="77777777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Contains the files:</w:t>
            </w:r>
          </w:p>
          <w:p w14:paraId="77D289D7" w14:textId="77777777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Song.mp3</w:t>
            </w:r>
          </w:p>
          <w:p w14:paraId="2BBAD734" w14:textId="168BD7D5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Speech.wav</w:t>
            </w:r>
          </w:p>
        </w:tc>
        <w:tc>
          <w:tcPr>
            <w:tcW w:w="1741" w:type="dxa"/>
          </w:tcPr>
          <w:p w14:paraId="10E33559" w14:textId="5D017334" w:rsidR="00151BE4" w:rsidRDefault="00D03BED" w:rsidP="00151BE4">
            <w:pPr>
              <w:pStyle w:val="BodyTextL25"/>
              <w:ind w:left="0"/>
            </w:pPr>
            <w:r>
              <w:t xml:space="preserve">Size: </w:t>
            </w:r>
            <w:r w:rsidRPr="00D03BED">
              <w:t>4.78 MB</w:t>
            </w:r>
          </w:p>
          <w:p w14:paraId="39DEBA56" w14:textId="13E42FEF" w:rsidR="00D03BED" w:rsidRDefault="00D03BED" w:rsidP="00151BE4">
            <w:pPr>
              <w:pStyle w:val="BodyTextL25"/>
              <w:ind w:left="0"/>
            </w:pPr>
            <w:r>
              <w:t xml:space="preserve">Contains: </w:t>
            </w:r>
            <w:r w:rsidRPr="00D03BED">
              <w:t>2 Files, 0 Folders</w:t>
            </w:r>
          </w:p>
        </w:tc>
      </w:tr>
      <w:tr w:rsidR="00151BE4" w14:paraId="74EFF04B" w14:textId="77777777" w:rsidTr="008240F7">
        <w:tc>
          <w:tcPr>
            <w:tcW w:w="421" w:type="dxa"/>
          </w:tcPr>
          <w:p w14:paraId="3D0F830D" w14:textId="0A532D46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9</w:t>
            </w:r>
          </w:p>
        </w:tc>
        <w:tc>
          <w:tcPr>
            <w:tcW w:w="2127" w:type="dxa"/>
          </w:tcPr>
          <w:p w14:paraId="1723660A" w14:textId="6DAF4AC9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Created Images Folder within 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2190" w:type="dxa"/>
          </w:tcPr>
          <w:p w14:paraId="440E38B7" w14:textId="7FFED145" w:rsidR="00151BE4" w:rsidRP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03BED">
              <w:rPr>
                <w:rFonts w:cs="Arial"/>
                <w:sz w:val="22"/>
              </w:rPr>
              <w:t>‎Thursday, ‎22 ‎August ‎2024, ‏‎9:16:48 am</w:t>
            </w:r>
          </w:p>
        </w:tc>
        <w:tc>
          <w:tcPr>
            <w:tcW w:w="2077" w:type="dxa"/>
          </w:tcPr>
          <w:p w14:paraId="70A2AF53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2C2D041B" w14:textId="218843DF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</w:t>
            </w:r>
          </w:p>
        </w:tc>
        <w:tc>
          <w:tcPr>
            <w:tcW w:w="1741" w:type="dxa"/>
          </w:tcPr>
          <w:p w14:paraId="5D0388CB" w14:textId="77777777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Contains the files:</w:t>
            </w:r>
          </w:p>
          <w:p w14:paraId="56034A83" w14:textId="22E6A52A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Image1.jpg</w:t>
            </w:r>
            <w:r>
              <w:rPr>
                <w:rFonts w:cs="Arial"/>
                <w:sz w:val="22"/>
              </w:rPr>
              <w:br/>
              <w:t>image2.png</w:t>
            </w:r>
            <w:r>
              <w:rPr>
                <w:rFonts w:cs="Arial"/>
                <w:sz w:val="22"/>
              </w:rPr>
              <w:br/>
              <w:t>image3.bmp</w:t>
            </w:r>
          </w:p>
        </w:tc>
        <w:tc>
          <w:tcPr>
            <w:tcW w:w="1741" w:type="dxa"/>
          </w:tcPr>
          <w:p w14:paraId="6D6B826C" w14:textId="140D96E2" w:rsidR="00151BE4" w:rsidRDefault="00D03BED" w:rsidP="00151BE4">
            <w:pPr>
              <w:pStyle w:val="BodyTextL25"/>
              <w:ind w:left="0"/>
            </w:pPr>
            <w:r>
              <w:t xml:space="preserve">Size: </w:t>
            </w:r>
            <w:r w:rsidRPr="00D03BED">
              <w:t>304 KB</w:t>
            </w:r>
          </w:p>
          <w:p w14:paraId="574E6119" w14:textId="12255E3A" w:rsidR="00D03BED" w:rsidRDefault="00D03BED" w:rsidP="00151BE4">
            <w:pPr>
              <w:pStyle w:val="BodyTextL25"/>
              <w:ind w:left="0"/>
            </w:pPr>
            <w:r>
              <w:t xml:space="preserve">Contains: </w:t>
            </w:r>
            <w:r w:rsidRPr="00D03BED">
              <w:t>3 Files, 0 Folders</w:t>
            </w:r>
          </w:p>
        </w:tc>
      </w:tr>
      <w:tr w:rsidR="00151BE4" w14:paraId="2BBD1032" w14:textId="77777777" w:rsidTr="008240F7">
        <w:tc>
          <w:tcPr>
            <w:tcW w:w="421" w:type="dxa"/>
          </w:tcPr>
          <w:p w14:paraId="3E50E724" w14:textId="7885CEFF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10</w:t>
            </w:r>
          </w:p>
        </w:tc>
        <w:tc>
          <w:tcPr>
            <w:tcW w:w="2127" w:type="dxa"/>
          </w:tcPr>
          <w:p w14:paraId="40C029EB" w14:textId="29E863F9" w:rsidR="00151BE4" w:rsidRDefault="00D03BED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Created Text Folder within 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2190" w:type="dxa"/>
          </w:tcPr>
          <w:p w14:paraId="2714EE0B" w14:textId="0E4D635A" w:rsidR="00151BE4" w:rsidRP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03BED">
              <w:rPr>
                <w:rFonts w:cs="Arial"/>
                <w:sz w:val="22"/>
              </w:rPr>
              <w:t>Thursday, ‎22 ‎August ‎2024, ‏‎9:16:48 am</w:t>
            </w:r>
          </w:p>
        </w:tc>
        <w:tc>
          <w:tcPr>
            <w:tcW w:w="2077" w:type="dxa"/>
          </w:tcPr>
          <w:p w14:paraId="68FCF562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4B5EA531" w14:textId="660C4B0F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</w:t>
            </w:r>
          </w:p>
        </w:tc>
        <w:tc>
          <w:tcPr>
            <w:tcW w:w="1741" w:type="dxa"/>
          </w:tcPr>
          <w:p w14:paraId="0EA2DA57" w14:textId="4649B2AE" w:rsidR="00D03BED" w:rsidRDefault="00D03BED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Contains the files:</w:t>
            </w:r>
          </w:p>
          <w:p w14:paraId="08F4148F" w14:textId="297964C4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Code.cpp</w:t>
            </w:r>
            <w:r>
              <w:rPr>
                <w:rFonts w:cs="Arial"/>
                <w:sz w:val="22"/>
              </w:rPr>
              <w:br/>
              <w:t>large_text.txt</w:t>
            </w:r>
            <w:r>
              <w:rPr>
                <w:rFonts w:cs="Arial"/>
                <w:sz w:val="22"/>
              </w:rPr>
              <w:br/>
              <w:t>small_text.txt</w:t>
            </w:r>
          </w:p>
        </w:tc>
        <w:tc>
          <w:tcPr>
            <w:tcW w:w="1741" w:type="dxa"/>
          </w:tcPr>
          <w:p w14:paraId="03B6E3A0" w14:textId="00493BC3" w:rsidR="00D03BED" w:rsidRDefault="00D03BED" w:rsidP="00D03BED">
            <w:pPr>
              <w:pStyle w:val="BodyTextL25"/>
              <w:ind w:left="0"/>
            </w:pPr>
            <w:r>
              <w:t xml:space="preserve">Size: </w:t>
            </w:r>
            <w:r w:rsidRPr="00D03BED">
              <w:t>100 MB</w:t>
            </w:r>
          </w:p>
          <w:p w14:paraId="16C55791" w14:textId="7C332A0A" w:rsidR="00151BE4" w:rsidRDefault="00D03BED" w:rsidP="00D03BED">
            <w:pPr>
              <w:pStyle w:val="BodyTextL25"/>
              <w:ind w:left="0"/>
            </w:pPr>
            <w:r>
              <w:t xml:space="preserve">Contains: </w:t>
            </w:r>
            <w:r w:rsidRPr="00D03BED">
              <w:t>3 Files, 0 Folders</w:t>
            </w:r>
          </w:p>
        </w:tc>
      </w:tr>
      <w:tr w:rsidR="00151BE4" w14:paraId="58F8EBBC" w14:textId="77777777" w:rsidTr="008240F7">
        <w:tc>
          <w:tcPr>
            <w:tcW w:w="421" w:type="dxa"/>
          </w:tcPr>
          <w:p w14:paraId="4C9E1F26" w14:textId="30DC9DDB" w:rsidR="00151BE4" w:rsidRPr="00151BE4" w:rsidRDefault="00151BE4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 w:rsidRPr="00151BE4">
              <w:rPr>
                <w:rFonts w:cs="Arial"/>
                <w:b/>
                <w:sz w:val="18"/>
              </w:rPr>
              <w:t>11</w:t>
            </w:r>
          </w:p>
        </w:tc>
        <w:tc>
          <w:tcPr>
            <w:tcW w:w="2127" w:type="dxa"/>
          </w:tcPr>
          <w:p w14:paraId="691DE0C6" w14:textId="1E9F0D60" w:rsidR="00151BE4" w:rsidRDefault="00D03BED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Created Video Folder within </w:t>
            </w:r>
            <w:proofErr w:type="spellStart"/>
            <w:r>
              <w:rPr>
                <w:rFonts w:cs="Arial"/>
                <w:sz w:val="22"/>
              </w:rPr>
              <w:t>LabFiles</w:t>
            </w:r>
            <w:proofErr w:type="spellEnd"/>
          </w:p>
        </w:tc>
        <w:tc>
          <w:tcPr>
            <w:tcW w:w="2190" w:type="dxa"/>
          </w:tcPr>
          <w:p w14:paraId="3A450251" w14:textId="0FA75044" w:rsidR="00151BE4" w:rsidRP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D03BED">
              <w:rPr>
                <w:rFonts w:cs="Arial"/>
                <w:sz w:val="22"/>
              </w:rPr>
              <w:t>‎Thursday, ‎22 ‎August ‎2024, ‏‎9:16:55 am</w:t>
            </w:r>
          </w:p>
        </w:tc>
        <w:tc>
          <w:tcPr>
            <w:tcW w:w="2077" w:type="dxa"/>
          </w:tcPr>
          <w:p w14:paraId="0476B6F8" w14:textId="77777777" w:rsidR="00151BE4" w:rsidRDefault="00151BE4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5955FDE4" w14:textId="14131CA6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</w:t>
            </w:r>
          </w:p>
        </w:tc>
        <w:tc>
          <w:tcPr>
            <w:tcW w:w="1741" w:type="dxa"/>
          </w:tcPr>
          <w:p w14:paraId="207EC9AC" w14:textId="77777777" w:rsidR="00D03BED" w:rsidRDefault="00D03BED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Contains the files:</w:t>
            </w:r>
          </w:p>
          <w:p w14:paraId="52F9FDB3" w14:textId="60AC864F" w:rsidR="00151BE4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Clip.mp4</w:t>
            </w:r>
          </w:p>
        </w:tc>
        <w:tc>
          <w:tcPr>
            <w:tcW w:w="1741" w:type="dxa"/>
          </w:tcPr>
          <w:p w14:paraId="35D29F70" w14:textId="07A5FFFA" w:rsidR="00D03BED" w:rsidRDefault="00D03BED" w:rsidP="00D03BED">
            <w:pPr>
              <w:pStyle w:val="BodyTextL25"/>
              <w:ind w:left="0"/>
            </w:pPr>
            <w:r>
              <w:t xml:space="preserve">Size: </w:t>
            </w:r>
            <w:r w:rsidRPr="00D03BED">
              <w:t>1.49 MB</w:t>
            </w:r>
          </w:p>
          <w:p w14:paraId="5B86AF1E" w14:textId="593824B1" w:rsidR="00151BE4" w:rsidRDefault="00D03BED" w:rsidP="00D03BED">
            <w:pPr>
              <w:pStyle w:val="BodyTextL25"/>
              <w:ind w:left="0"/>
            </w:pPr>
            <w:r>
              <w:t xml:space="preserve">Contains: </w:t>
            </w:r>
            <w:r w:rsidRPr="00D03BED">
              <w:t>1 Files, 0 Folders</w:t>
            </w:r>
          </w:p>
        </w:tc>
      </w:tr>
      <w:tr w:rsidR="00D03BED" w14:paraId="531D2E00" w14:textId="77777777" w:rsidTr="008240F7">
        <w:tc>
          <w:tcPr>
            <w:tcW w:w="421" w:type="dxa"/>
          </w:tcPr>
          <w:p w14:paraId="394A5034" w14:textId="74632E7E" w:rsidR="00D03BED" w:rsidRPr="00151BE4" w:rsidRDefault="00D03BED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12</w:t>
            </w:r>
          </w:p>
        </w:tc>
        <w:tc>
          <w:tcPr>
            <w:tcW w:w="2127" w:type="dxa"/>
          </w:tcPr>
          <w:p w14:paraId="72F3B0E8" w14:textId="3B0B7E36" w:rsidR="00D03BED" w:rsidRDefault="00D03BED" w:rsidP="00D03BED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2190" w:type="dxa"/>
          </w:tcPr>
          <w:p w14:paraId="09D6A234" w14:textId="77777777" w:rsidR="00D03BED" w:rsidRP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2077" w:type="dxa"/>
          </w:tcPr>
          <w:p w14:paraId="0A196A5A" w14:textId="77777777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193" w:type="dxa"/>
          </w:tcPr>
          <w:p w14:paraId="0C11C0C9" w14:textId="77777777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741" w:type="dxa"/>
          </w:tcPr>
          <w:p w14:paraId="201D9A71" w14:textId="77777777" w:rsidR="00D03BED" w:rsidRDefault="00D03BED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1741" w:type="dxa"/>
          </w:tcPr>
          <w:p w14:paraId="2ABA961A" w14:textId="77777777" w:rsidR="00D03BED" w:rsidRDefault="00D03BED" w:rsidP="00D03BED">
            <w:pPr>
              <w:pStyle w:val="BodyTextL25"/>
              <w:ind w:left="0"/>
            </w:pPr>
          </w:p>
        </w:tc>
      </w:tr>
      <w:tr w:rsidR="00D03BED" w14:paraId="755CBD89" w14:textId="77777777" w:rsidTr="00600A28">
        <w:tc>
          <w:tcPr>
            <w:tcW w:w="11490" w:type="dxa"/>
            <w:gridSpan w:val="7"/>
            <w:shd w:val="clear" w:color="auto" w:fill="EEECE1" w:themeFill="background2"/>
          </w:tcPr>
          <w:p w14:paraId="3AEB710C" w14:textId="487EA677" w:rsidR="00D03BED" w:rsidRPr="00600A28" w:rsidRDefault="008240F7" w:rsidP="00D03BED">
            <w:pPr>
              <w:pStyle w:val="BodyTextL25"/>
              <w:ind w:left="0"/>
              <w:jc w:val="center"/>
              <w:rPr>
                <w:b/>
              </w:rPr>
            </w:pPr>
            <w:r w:rsidRPr="00600A28">
              <w:rPr>
                <w:b/>
              </w:rPr>
              <w:t>PROBLEMS ENCOUNTERED</w:t>
            </w:r>
          </w:p>
        </w:tc>
      </w:tr>
      <w:tr w:rsidR="008240F7" w14:paraId="1C703746" w14:textId="77777777" w:rsidTr="008240F7">
        <w:tc>
          <w:tcPr>
            <w:tcW w:w="421" w:type="dxa"/>
          </w:tcPr>
          <w:p w14:paraId="6011F429" w14:textId="4BA01104" w:rsidR="008240F7" w:rsidRDefault="008240F7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ID</w:t>
            </w:r>
          </w:p>
        </w:tc>
        <w:tc>
          <w:tcPr>
            <w:tcW w:w="2127" w:type="dxa"/>
          </w:tcPr>
          <w:p w14:paraId="2BD0B205" w14:textId="6D138EFE" w:rsidR="008240F7" w:rsidRPr="00600A28" w:rsidRDefault="008240F7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Problem</w:t>
            </w:r>
          </w:p>
        </w:tc>
        <w:tc>
          <w:tcPr>
            <w:tcW w:w="2190" w:type="dxa"/>
          </w:tcPr>
          <w:p w14:paraId="004A3D97" w14:textId="612E6E04" w:rsidR="008240F7" w:rsidRPr="00600A28" w:rsidRDefault="008240F7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Actions Taken</w:t>
            </w:r>
          </w:p>
        </w:tc>
        <w:tc>
          <w:tcPr>
            <w:tcW w:w="2077" w:type="dxa"/>
          </w:tcPr>
          <w:p w14:paraId="3B29802E" w14:textId="544DDDF9" w:rsidR="008240F7" w:rsidRPr="00600A28" w:rsidRDefault="008240F7" w:rsidP="00600A28">
            <w:pPr>
              <w:pStyle w:val="BodyTextL25"/>
              <w:ind w:left="0"/>
              <w:jc w:val="center"/>
              <w:rPr>
                <w:rFonts w:cs="Arial"/>
                <w:b/>
                <w:sz w:val="22"/>
              </w:rPr>
            </w:pPr>
            <w:r w:rsidRPr="00600A28">
              <w:rPr>
                <w:rFonts w:cs="Arial"/>
                <w:b/>
                <w:sz w:val="22"/>
              </w:rPr>
              <w:t>Result</w:t>
            </w:r>
          </w:p>
        </w:tc>
        <w:tc>
          <w:tcPr>
            <w:tcW w:w="4675" w:type="dxa"/>
            <w:gridSpan w:val="3"/>
          </w:tcPr>
          <w:p w14:paraId="3071E523" w14:textId="63311586" w:rsidR="008240F7" w:rsidRPr="00600A28" w:rsidRDefault="008240F7" w:rsidP="00600A28">
            <w:pPr>
              <w:pStyle w:val="BodyTextL25"/>
              <w:ind w:left="0"/>
              <w:jc w:val="center"/>
              <w:rPr>
                <w:b/>
              </w:rPr>
            </w:pPr>
            <w:r w:rsidRPr="00600A28">
              <w:rPr>
                <w:b/>
              </w:rPr>
              <w:t>Remarks</w:t>
            </w:r>
          </w:p>
        </w:tc>
      </w:tr>
      <w:tr w:rsidR="008240F7" w14:paraId="60202D61" w14:textId="77777777" w:rsidTr="008240F7">
        <w:tc>
          <w:tcPr>
            <w:tcW w:w="421" w:type="dxa"/>
          </w:tcPr>
          <w:p w14:paraId="7718A3D6" w14:textId="56B9B62C" w:rsidR="008240F7" w:rsidRDefault="008240F7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1</w:t>
            </w:r>
          </w:p>
        </w:tc>
        <w:tc>
          <w:tcPr>
            <w:tcW w:w="2127" w:type="dxa"/>
          </w:tcPr>
          <w:p w14:paraId="07524B6C" w14:textId="788620D2" w:rsidR="008240F7" w:rsidRDefault="008240F7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Sharing Tab missing in the Properties Tab</w:t>
            </w:r>
          </w:p>
        </w:tc>
        <w:tc>
          <w:tcPr>
            <w:tcW w:w="2190" w:type="dxa"/>
          </w:tcPr>
          <w:p w14:paraId="7B241951" w14:textId="4F1755E8" w:rsidR="008240F7" w:rsidRPr="00D03BED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Attempted to Troubleshoot.</w:t>
            </w:r>
          </w:p>
        </w:tc>
        <w:tc>
          <w:tcPr>
            <w:tcW w:w="2077" w:type="dxa"/>
          </w:tcPr>
          <w:p w14:paraId="32EC2346" w14:textId="5688E297" w:rsidR="008240F7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Failed.</w:t>
            </w:r>
          </w:p>
        </w:tc>
        <w:tc>
          <w:tcPr>
            <w:tcW w:w="4675" w:type="dxa"/>
            <w:gridSpan w:val="3"/>
          </w:tcPr>
          <w:p w14:paraId="0F3D6777" w14:textId="77777777" w:rsidR="008240F7" w:rsidRDefault="008240F7" w:rsidP="00D03BED">
            <w:pPr>
              <w:pStyle w:val="BodyTextL25"/>
              <w:ind w:left="0"/>
            </w:pPr>
            <w:r>
              <w:t>Network Sharing and Register Editor access is closed. Need authorization from Admin.</w:t>
            </w:r>
          </w:p>
          <w:p w14:paraId="4A52A8BD" w14:textId="3E37CE5C" w:rsidR="008240F7" w:rsidRDefault="008240F7" w:rsidP="00D03BED">
            <w:pPr>
              <w:pStyle w:val="BodyTextL25"/>
              <w:ind w:left="0"/>
            </w:pPr>
            <w:r>
              <w:t>**Possible solutions can be found in the internet however it still needs authorization access from admin.</w:t>
            </w:r>
          </w:p>
        </w:tc>
      </w:tr>
      <w:tr w:rsidR="008240F7" w14:paraId="033D4B85" w14:textId="77777777" w:rsidTr="008240F7">
        <w:tc>
          <w:tcPr>
            <w:tcW w:w="421" w:type="dxa"/>
          </w:tcPr>
          <w:p w14:paraId="449E8221" w14:textId="2D8E8928" w:rsidR="008240F7" w:rsidRDefault="008240F7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2</w:t>
            </w:r>
          </w:p>
        </w:tc>
        <w:tc>
          <w:tcPr>
            <w:tcW w:w="2127" w:type="dxa"/>
          </w:tcPr>
          <w:p w14:paraId="0FF31604" w14:textId="746D2E53" w:rsidR="008240F7" w:rsidRDefault="008240F7" w:rsidP="00D03BED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Closing of File Explorer once clicked on a Zip File.</w:t>
            </w:r>
          </w:p>
        </w:tc>
        <w:tc>
          <w:tcPr>
            <w:tcW w:w="2190" w:type="dxa"/>
          </w:tcPr>
          <w:p w14:paraId="7BA04BC0" w14:textId="1D543C0E" w:rsidR="008240F7" w:rsidRPr="00D03BED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Used a 3</w:t>
            </w:r>
            <w:r w:rsidRPr="008240F7">
              <w:rPr>
                <w:rFonts w:cs="Arial"/>
                <w:sz w:val="22"/>
                <w:vertAlign w:val="superscript"/>
              </w:rPr>
              <w:t>rd</w:t>
            </w:r>
            <w:r>
              <w:rPr>
                <w:rFonts w:cs="Arial"/>
                <w:sz w:val="22"/>
              </w:rPr>
              <w:t xml:space="preserve"> party software to unzip the Zipped file.</w:t>
            </w:r>
          </w:p>
        </w:tc>
        <w:tc>
          <w:tcPr>
            <w:tcW w:w="2077" w:type="dxa"/>
          </w:tcPr>
          <w:p w14:paraId="4F86FCB6" w14:textId="2EC78CC3" w:rsidR="008240F7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Success. Complete data no loss.</w:t>
            </w:r>
          </w:p>
        </w:tc>
        <w:tc>
          <w:tcPr>
            <w:tcW w:w="4675" w:type="dxa"/>
            <w:gridSpan w:val="3"/>
          </w:tcPr>
          <w:p w14:paraId="6846E7F3" w14:textId="31557B15" w:rsidR="008240F7" w:rsidRDefault="008240F7" w:rsidP="00D03BED">
            <w:pPr>
              <w:pStyle w:val="BodyTextL25"/>
              <w:ind w:left="0"/>
            </w:pPr>
            <w:r>
              <w:t>No remarks</w:t>
            </w:r>
          </w:p>
        </w:tc>
      </w:tr>
      <w:tr w:rsidR="008240F7" w14:paraId="327AC0E3" w14:textId="77777777" w:rsidTr="008240F7">
        <w:tc>
          <w:tcPr>
            <w:tcW w:w="421" w:type="dxa"/>
          </w:tcPr>
          <w:p w14:paraId="7EDF27F1" w14:textId="50308ED5" w:rsidR="008240F7" w:rsidRDefault="008240F7" w:rsidP="00307F75">
            <w:pPr>
              <w:pStyle w:val="BodyTextL25"/>
              <w:ind w:left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3</w:t>
            </w:r>
          </w:p>
        </w:tc>
        <w:tc>
          <w:tcPr>
            <w:tcW w:w="2127" w:type="dxa"/>
          </w:tcPr>
          <w:p w14:paraId="520C4DFF" w14:textId="77777777" w:rsidR="008240F7" w:rsidRDefault="008240F7" w:rsidP="00D03BED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2190" w:type="dxa"/>
          </w:tcPr>
          <w:p w14:paraId="3D191CCF" w14:textId="77777777" w:rsidR="008240F7" w:rsidRPr="00D03BED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2077" w:type="dxa"/>
          </w:tcPr>
          <w:p w14:paraId="0772FDA1" w14:textId="77777777" w:rsidR="008240F7" w:rsidRDefault="008240F7" w:rsidP="00307F75">
            <w:pPr>
              <w:pStyle w:val="BodyTextL25"/>
              <w:ind w:left="0"/>
              <w:rPr>
                <w:rFonts w:cs="Arial"/>
                <w:sz w:val="22"/>
              </w:rPr>
            </w:pPr>
          </w:p>
        </w:tc>
        <w:tc>
          <w:tcPr>
            <w:tcW w:w="4675" w:type="dxa"/>
            <w:gridSpan w:val="3"/>
          </w:tcPr>
          <w:p w14:paraId="1EEE2E81" w14:textId="77777777" w:rsidR="008240F7" w:rsidRDefault="008240F7" w:rsidP="00D03BED">
            <w:pPr>
              <w:pStyle w:val="BodyTextL25"/>
              <w:ind w:left="0"/>
            </w:pPr>
          </w:p>
        </w:tc>
      </w:tr>
    </w:tbl>
    <w:p w14:paraId="3507662D" w14:textId="38C96341" w:rsidR="00307F75" w:rsidRPr="006A0FAE" w:rsidRDefault="00307F75" w:rsidP="00307F75">
      <w:pPr>
        <w:pStyle w:val="BodyTextL25"/>
        <w:rPr>
          <w:rFonts w:cs="Arial"/>
          <w:sz w:val="22"/>
        </w:rPr>
      </w:pPr>
    </w:p>
    <w:sectPr w:rsidR="00307F75" w:rsidRPr="006A0FAE" w:rsidSect="00CB2EEC">
      <w:footerReference w:type="default" r:id="rId26"/>
      <w:headerReference w:type="first" r:id="rId27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D03BED" w:rsidRDefault="00D03BED" w:rsidP="00710659">
      <w:pPr>
        <w:spacing w:after="0" w:line="240" w:lineRule="auto"/>
      </w:pPr>
      <w:r>
        <w:separator/>
      </w:r>
    </w:p>
    <w:p w14:paraId="191121FC" w14:textId="77777777" w:rsidR="00D03BED" w:rsidRDefault="00D03BED"/>
  </w:endnote>
  <w:endnote w:type="continuationSeparator" w:id="0">
    <w:p w14:paraId="70B10FC0" w14:textId="77777777" w:rsidR="00D03BED" w:rsidRDefault="00D03BED" w:rsidP="00710659">
      <w:pPr>
        <w:spacing w:after="0" w:line="240" w:lineRule="auto"/>
      </w:pPr>
      <w:r>
        <w:continuationSeparator/>
      </w:r>
    </w:p>
    <w:p w14:paraId="53B6204D" w14:textId="77777777" w:rsidR="00D03BED" w:rsidRDefault="00D03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D03BED" w:rsidRPr="00882B63" w:rsidRDefault="00D03BED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305F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305F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D03BED" w:rsidRDefault="00D03BED" w:rsidP="00710659">
      <w:pPr>
        <w:spacing w:after="0" w:line="240" w:lineRule="auto"/>
      </w:pPr>
      <w:r>
        <w:separator/>
      </w:r>
    </w:p>
    <w:p w14:paraId="2437D7E5" w14:textId="77777777" w:rsidR="00D03BED" w:rsidRDefault="00D03BED"/>
  </w:footnote>
  <w:footnote w:type="continuationSeparator" w:id="0">
    <w:p w14:paraId="0CE0A132" w14:textId="77777777" w:rsidR="00D03BED" w:rsidRDefault="00D03BED" w:rsidP="00710659">
      <w:pPr>
        <w:spacing w:after="0" w:line="240" w:lineRule="auto"/>
      </w:pPr>
      <w:r>
        <w:continuationSeparator/>
      </w:r>
    </w:p>
    <w:p w14:paraId="2094B383" w14:textId="77777777" w:rsidR="00D03BED" w:rsidRDefault="00D03B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D03BED" w:rsidRDefault="00D03BED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1BE4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A2B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E5BE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04C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0A28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0F7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05F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137C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4A1"/>
    <w:rsid w:val="00C23E16"/>
    <w:rsid w:val="00C26322"/>
    <w:rsid w:val="00C27E37"/>
    <w:rsid w:val="00C32713"/>
    <w:rsid w:val="00C351B8"/>
    <w:rsid w:val="00C402C1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03BED"/>
    <w:rsid w:val="00D139C8"/>
    <w:rsid w:val="00D17F81"/>
    <w:rsid w:val="00D2758C"/>
    <w:rsid w:val="00D275CA"/>
    <w:rsid w:val="00D2789B"/>
    <w:rsid w:val="00D345AB"/>
    <w:rsid w:val="00D40B3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052D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D38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DFFD0-D0DC-4A58-AC87-1D2FC220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606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36</cp:revision>
  <cp:lastPrinted>2024-08-22T02:01:00Z</cp:lastPrinted>
  <dcterms:created xsi:type="dcterms:W3CDTF">2021-08-22T11:22:00Z</dcterms:created>
  <dcterms:modified xsi:type="dcterms:W3CDTF">2024-09-25T02:31:00Z</dcterms:modified>
</cp:coreProperties>
</file>